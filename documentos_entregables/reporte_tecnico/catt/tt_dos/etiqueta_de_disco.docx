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62" w:rsidRDefault="009079A1">
      <w:pPr>
        <w:rPr>
          <w:lang w:val="es-ES"/>
        </w:rPr>
      </w:pPr>
      <w:bookmarkStart w:id="0" w:name="_GoBack"/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7360285</wp:posOffset>
                </wp:positionV>
                <wp:extent cx="2120265" cy="1061720"/>
                <wp:effectExtent l="4445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06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79A1" w:rsidRPr="009079A1" w:rsidRDefault="009079A1" w:rsidP="009079A1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</w:rPr>
                              <w:t>Integrantes:</w:t>
                            </w:r>
                          </w:p>
                          <w:p w:rsidR="009079A1" w:rsidRPr="009079A1" w:rsidRDefault="009079A1" w:rsidP="009079A1"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18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</w:rPr>
                              <w:t>Daniel Ayala Zamorano</w:t>
                            </w:r>
                          </w:p>
                          <w:p w:rsidR="009079A1" w:rsidRPr="009079A1" w:rsidRDefault="009079A1" w:rsidP="009079A1"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18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</w:rPr>
                              <w:t>Laura Natalia Borbolla Palacios</w:t>
                            </w:r>
                          </w:p>
                          <w:p w:rsidR="009079A1" w:rsidRDefault="009079A1" w:rsidP="009079A1"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18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</w:rPr>
                              <w:t>Ricardo Quezada Figueroa</w:t>
                            </w:r>
                          </w:p>
                          <w:p w:rsidR="009079A1" w:rsidRDefault="009079A1" w:rsidP="009079A1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Directora:</w:t>
                            </w:r>
                          </w:p>
                          <w:p w:rsidR="009079A1" w:rsidRPr="009079A1" w:rsidRDefault="009079A1" w:rsidP="009079A1">
                            <w:pPr>
                              <w:numPr>
                                <w:ilvl w:val="0"/>
                                <w:numId w:val="2"/>
                              </w:numPr>
                              <w:ind w:left="360" w:hanging="180"/>
                              <w:rPr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Dra.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s-MX"/>
                              </w:rPr>
                              <w:t>Sandra Díaz Santiago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36.1pt;margin-top:579.55pt;width:166.95pt;height:8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xcugIAAMI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" filled="f" stroked="f">
                <v:textbox>
                  <w:txbxContent>
                    <w:p w:rsidR="009079A1" w:rsidRPr="009079A1" w:rsidRDefault="009079A1" w:rsidP="009079A1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</w:rPr>
                        <w:t>Integrantes:</w:t>
                      </w:r>
                    </w:p>
                    <w:p w:rsidR="009079A1" w:rsidRPr="009079A1" w:rsidRDefault="009079A1" w:rsidP="009079A1">
                      <w:pPr>
                        <w:numPr>
                          <w:ilvl w:val="0"/>
                          <w:numId w:val="1"/>
                        </w:numPr>
                        <w:ind w:left="360" w:hanging="180"/>
                        <w:rPr>
                          <w:bCs/>
                          <w:sz w:val="20"/>
                          <w:szCs w:val="20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</w:rPr>
                        <w:t>Daniel Ayala Zamorano</w:t>
                      </w:r>
                    </w:p>
                    <w:p w:rsidR="009079A1" w:rsidRPr="009079A1" w:rsidRDefault="009079A1" w:rsidP="009079A1">
                      <w:pPr>
                        <w:numPr>
                          <w:ilvl w:val="0"/>
                          <w:numId w:val="1"/>
                        </w:numPr>
                        <w:ind w:left="360" w:hanging="180"/>
                        <w:rPr>
                          <w:bCs/>
                          <w:sz w:val="20"/>
                          <w:szCs w:val="20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</w:rPr>
                        <w:t>Laura Natalia Borbolla Palacios</w:t>
                      </w:r>
                    </w:p>
                    <w:p w:rsidR="009079A1" w:rsidRDefault="009079A1" w:rsidP="009079A1">
                      <w:pPr>
                        <w:numPr>
                          <w:ilvl w:val="0"/>
                          <w:numId w:val="1"/>
                        </w:numPr>
                        <w:ind w:left="360" w:hanging="180"/>
                        <w:rPr>
                          <w:bCs/>
                          <w:sz w:val="20"/>
                          <w:szCs w:val="20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</w:rPr>
                        <w:t>Ricardo Quezada Figueroa</w:t>
                      </w:r>
                    </w:p>
                    <w:p w:rsidR="009079A1" w:rsidRDefault="009079A1" w:rsidP="009079A1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>Directora:</w:t>
                      </w:r>
                    </w:p>
                    <w:p w:rsidR="009079A1" w:rsidRPr="009079A1" w:rsidRDefault="009079A1" w:rsidP="009079A1">
                      <w:pPr>
                        <w:numPr>
                          <w:ilvl w:val="0"/>
                          <w:numId w:val="2"/>
                        </w:numPr>
                        <w:ind w:left="360" w:hanging="180"/>
                        <w:rPr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  <w:lang w:val="es-MX"/>
                        </w:rPr>
                        <w:t xml:space="preserve">Dra. </w:t>
                      </w:r>
                      <w:r>
                        <w:rPr>
                          <w:bCs/>
                          <w:sz w:val="20"/>
                          <w:szCs w:val="20"/>
                          <w:lang w:val="es-MX"/>
                        </w:rPr>
                        <w:t>Sandra Díaz Santiago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4950460</wp:posOffset>
                </wp:positionV>
                <wp:extent cx="2638425" cy="955040"/>
                <wp:effectExtent l="0" t="0" r="1270" b="0"/>
                <wp:wrapNone/>
                <wp:docPr id="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79A1" w:rsidRPr="0085419E" w:rsidRDefault="009079A1" w:rsidP="009079A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5419E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Generación de </w:t>
                            </w:r>
                            <w:r w:rsidRPr="0085419E"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lang w:val="es-MX"/>
                              </w:rPr>
                              <w:t>tokens</w:t>
                            </w:r>
                            <w:r w:rsidRPr="0085419E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 para proteger los datos de tarjetas bancarias</w:t>
                            </w:r>
                          </w:p>
                          <w:p w:rsidR="009079A1" w:rsidRPr="0085419E" w:rsidRDefault="009079A1" w:rsidP="009079A1">
                            <w:pPr>
                              <w:jc w:val="center"/>
                              <w:rPr>
                                <w:bCs/>
                                <w:sz w:val="36"/>
                                <w:szCs w:val="20"/>
                                <w:lang w:val="es-MX"/>
                              </w:rPr>
                            </w:pPr>
                            <w:r w:rsidRPr="0085419E">
                              <w:rPr>
                                <w:bCs/>
                                <w:sz w:val="28"/>
                                <w:szCs w:val="20"/>
                                <w:lang w:val="es-MX"/>
                              </w:rPr>
                              <w:t>2017-B008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12.4pt;margin-top:389.8pt;width:207.75pt;height:7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BO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" filled="f" stroked="f">
                <v:textbox>
                  <w:txbxContent>
                    <w:p w:rsidR="009079A1" w:rsidRPr="0085419E" w:rsidRDefault="009079A1" w:rsidP="009079A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85419E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Generación de </w:t>
                      </w:r>
                      <w:r w:rsidRPr="0085419E">
                        <w:rPr>
                          <w:b/>
                          <w:bCs/>
                          <w:i/>
                          <w:sz w:val="28"/>
                          <w:szCs w:val="28"/>
                          <w:lang w:val="es-MX"/>
                        </w:rPr>
                        <w:t>tokens</w:t>
                      </w:r>
                      <w:r w:rsidRPr="0085419E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 para proteger los datos de tarjetas bancarias</w:t>
                      </w:r>
                    </w:p>
                    <w:p w:rsidR="009079A1" w:rsidRPr="0085419E" w:rsidRDefault="009079A1" w:rsidP="009079A1">
                      <w:pPr>
                        <w:jc w:val="center"/>
                        <w:rPr>
                          <w:bCs/>
                          <w:sz w:val="36"/>
                          <w:szCs w:val="20"/>
                          <w:lang w:val="es-MX"/>
                        </w:rPr>
                      </w:pPr>
                      <w:r w:rsidRPr="0085419E">
                        <w:rPr>
                          <w:bCs/>
                          <w:sz w:val="28"/>
                          <w:szCs w:val="20"/>
                          <w:lang w:val="es-MX"/>
                        </w:rPr>
                        <w:t>2017-B008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3618230</wp:posOffset>
            </wp:positionH>
            <wp:positionV relativeFrom="paragraph">
              <wp:posOffset>6223000</wp:posOffset>
            </wp:positionV>
            <wp:extent cx="970280" cy="744220"/>
            <wp:effectExtent l="0" t="0" r="0" b="0"/>
            <wp:wrapThrough wrapText="bothSides">
              <wp:wrapPolygon edited="0">
                <wp:start x="1696" y="0"/>
                <wp:lineTo x="0" y="5529"/>
                <wp:lineTo x="0" y="8846"/>
                <wp:lineTo x="2545" y="17693"/>
                <wp:lineTo x="2969" y="21010"/>
                <wp:lineTo x="18660" y="21010"/>
                <wp:lineTo x="18660" y="17693"/>
                <wp:lineTo x="21204" y="8846"/>
                <wp:lineTo x="21204" y="5529"/>
                <wp:lineTo x="19932" y="0"/>
                <wp:lineTo x="1696" y="0"/>
              </wp:wrapPolygon>
            </wp:wrapThrough>
            <wp:docPr id="26" name="Imagen 26" descr="E:\Downloads\logoescomconletra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Downloads\logoescomconletra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895985</wp:posOffset>
            </wp:positionH>
            <wp:positionV relativeFrom="paragraph">
              <wp:posOffset>6069965</wp:posOffset>
            </wp:positionV>
            <wp:extent cx="982980" cy="1052830"/>
            <wp:effectExtent l="0" t="0" r="0" b="0"/>
            <wp:wrapThrough wrapText="bothSides">
              <wp:wrapPolygon edited="0">
                <wp:start x="13814" y="391"/>
                <wp:lineTo x="6279" y="1172"/>
                <wp:lineTo x="3767" y="2736"/>
                <wp:lineTo x="2930" y="16415"/>
                <wp:lineTo x="5860" y="19542"/>
                <wp:lineTo x="8791" y="20323"/>
                <wp:lineTo x="11302" y="20323"/>
                <wp:lineTo x="13814" y="19542"/>
                <wp:lineTo x="17581" y="15633"/>
                <wp:lineTo x="18000" y="7426"/>
                <wp:lineTo x="16326" y="391"/>
                <wp:lineTo x="13814" y="391"/>
              </wp:wrapPolygon>
            </wp:wrapThrough>
            <wp:docPr id="25" name="Imagen 25" descr="E:\Downloads\LOGOTIPO_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ownloads\LOGOTIPO_IP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2299970</wp:posOffset>
                </wp:positionV>
                <wp:extent cx="2120265" cy="1061720"/>
                <wp:effectExtent l="0" t="4445" r="0" b="63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06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79A1" w:rsidRPr="009079A1" w:rsidRDefault="009079A1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</w:rPr>
                              <w:t>Integrantes:</w:t>
                            </w:r>
                          </w:p>
                          <w:p w:rsidR="003B5D62" w:rsidRPr="009079A1" w:rsidRDefault="009079A1" w:rsidP="009079A1"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18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</w:rPr>
                              <w:t>Daniel Ayala Zamorano</w:t>
                            </w:r>
                          </w:p>
                          <w:p w:rsidR="009079A1" w:rsidRPr="009079A1" w:rsidRDefault="009079A1" w:rsidP="009079A1"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18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</w:rPr>
                              <w:t>Laura Natalia Borbolla Palacios</w:t>
                            </w:r>
                          </w:p>
                          <w:p w:rsidR="009079A1" w:rsidRDefault="009079A1" w:rsidP="009079A1"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18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</w:rPr>
                              <w:t>Ricardo Quezada Figueroa</w:t>
                            </w:r>
                          </w:p>
                          <w:p w:rsidR="009079A1" w:rsidRDefault="009079A1" w:rsidP="009079A1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Directora:</w:t>
                            </w:r>
                          </w:p>
                          <w:p w:rsidR="009079A1" w:rsidRPr="009079A1" w:rsidRDefault="009079A1" w:rsidP="009079A1">
                            <w:pPr>
                              <w:numPr>
                                <w:ilvl w:val="0"/>
                                <w:numId w:val="2"/>
                              </w:numPr>
                              <w:ind w:left="360" w:hanging="180"/>
                              <w:rPr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079A1">
                              <w:rPr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Dra.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s-MX"/>
                              </w:rPr>
                              <w:t>Sandra Díaz Santiago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37.7pt;margin-top:181.1pt;width:166.95pt;height:8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yWugIAAME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" filled="f" stroked="f">
                <v:textbox>
                  <w:txbxContent>
                    <w:p w:rsidR="009079A1" w:rsidRPr="009079A1" w:rsidRDefault="009079A1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</w:rPr>
                        <w:t>Integrantes:</w:t>
                      </w:r>
                    </w:p>
                    <w:p w:rsidR="003B5D62" w:rsidRPr="009079A1" w:rsidRDefault="009079A1" w:rsidP="009079A1">
                      <w:pPr>
                        <w:numPr>
                          <w:ilvl w:val="0"/>
                          <w:numId w:val="1"/>
                        </w:numPr>
                        <w:ind w:left="360" w:hanging="180"/>
                        <w:rPr>
                          <w:bCs/>
                          <w:sz w:val="20"/>
                          <w:szCs w:val="20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</w:rPr>
                        <w:t>Daniel Ayala Zamorano</w:t>
                      </w:r>
                    </w:p>
                    <w:p w:rsidR="009079A1" w:rsidRPr="009079A1" w:rsidRDefault="009079A1" w:rsidP="009079A1">
                      <w:pPr>
                        <w:numPr>
                          <w:ilvl w:val="0"/>
                          <w:numId w:val="1"/>
                        </w:numPr>
                        <w:ind w:left="360" w:hanging="180"/>
                        <w:rPr>
                          <w:bCs/>
                          <w:sz w:val="20"/>
                          <w:szCs w:val="20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</w:rPr>
                        <w:t>Laura Natalia Borbolla Palacios</w:t>
                      </w:r>
                    </w:p>
                    <w:p w:rsidR="009079A1" w:rsidRDefault="009079A1" w:rsidP="009079A1">
                      <w:pPr>
                        <w:numPr>
                          <w:ilvl w:val="0"/>
                          <w:numId w:val="1"/>
                        </w:numPr>
                        <w:ind w:left="360" w:hanging="180"/>
                        <w:rPr>
                          <w:bCs/>
                          <w:sz w:val="20"/>
                          <w:szCs w:val="20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</w:rPr>
                        <w:t>Ricardo Quezada Figueroa</w:t>
                      </w:r>
                    </w:p>
                    <w:p w:rsidR="009079A1" w:rsidRDefault="009079A1" w:rsidP="009079A1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>Directora:</w:t>
                      </w:r>
                    </w:p>
                    <w:p w:rsidR="009079A1" w:rsidRPr="009079A1" w:rsidRDefault="009079A1" w:rsidP="009079A1">
                      <w:pPr>
                        <w:numPr>
                          <w:ilvl w:val="0"/>
                          <w:numId w:val="2"/>
                        </w:numPr>
                        <w:ind w:left="360" w:hanging="180"/>
                        <w:rPr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9079A1">
                        <w:rPr>
                          <w:bCs/>
                          <w:sz w:val="20"/>
                          <w:szCs w:val="20"/>
                          <w:lang w:val="es-MX"/>
                        </w:rPr>
                        <w:t xml:space="preserve">Dra. </w:t>
                      </w:r>
                      <w:r>
                        <w:rPr>
                          <w:bCs/>
                          <w:sz w:val="20"/>
                          <w:szCs w:val="20"/>
                          <w:lang w:val="es-MX"/>
                        </w:rPr>
                        <w:t>Sandra Díaz Santiago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-109855</wp:posOffset>
                </wp:positionV>
                <wp:extent cx="2638425" cy="955040"/>
                <wp:effectExtent l="0" t="4445" r="0" b="254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D62" w:rsidRPr="0085419E" w:rsidRDefault="0085419E" w:rsidP="0085419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5419E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Generación de </w:t>
                            </w:r>
                            <w:r w:rsidRPr="0085419E"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lang w:val="es-MX"/>
                              </w:rPr>
                              <w:t>tokens</w:t>
                            </w:r>
                            <w:r w:rsidRPr="0085419E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 para proteger los datos de tarjetas bancarias</w:t>
                            </w:r>
                          </w:p>
                          <w:p w:rsidR="0085419E" w:rsidRPr="0085419E" w:rsidRDefault="0085419E" w:rsidP="0085419E">
                            <w:pPr>
                              <w:jc w:val="center"/>
                              <w:rPr>
                                <w:bCs/>
                                <w:sz w:val="36"/>
                                <w:szCs w:val="20"/>
                                <w:lang w:val="es-MX"/>
                              </w:rPr>
                            </w:pPr>
                            <w:r w:rsidRPr="0085419E">
                              <w:rPr>
                                <w:bCs/>
                                <w:sz w:val="28"/>
                                <w:szCs w:val="20"/>
                                <w:lang w:val="es-MX"/>
                              </w:rPr>
                              <w:t>2017-B008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14pt;margin-top:-8.65pt;width:207.75pt;height:7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v5tQ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" filled="f" stroked="f">
                <v:textbox>
                  <w:txbxContent>
                    <w:p w:rsidR="003B5D62" w:rsidRPr="0085419E" w:rsidRDefault="0085419E" w:rsidP="0085419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85419E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Generación de </w:t>
                      </w:r>
                      <w:r w:rsidRPr="0085419E">
                        <w:rPr>
                          <w:b/>
                          <w:bCs/>
                          <w:i/>
                          <w:sz w:val="28"/>
                          <w:szCs w:val="28"/>
                          <w:lang w:val="es-MX"/>
                        </w:rPr>
                        <w:t>tokens</w:t>
                      </w:r>
                      <w:r w:rsidRPr="0085419E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 para proteger los datos de tarjetas bancarias</w:t>
                      </w:r>
                    </w:p>
                    <w:p w:rsidR="0085419E" w:rsidRPr="0085419E" w:rsidRDefault="0085419E" w:rsidP="0085419E">
                      <w:pPr>
                        <w:jc w:val="center"/>
                        <w:rPr>
                          <w:bCs/>
                          <w:sz w:val="36"/>
                          <w:szCs w:val="20"/>
                          <w:lang w:val="es-MX"/>
                        </w:rPr>
                      </w:pPr>
                      <w:r w:rsidRPr="0085419E">
                        <w:rPr>
                          <w:bCs/>
                          <w:sz w:val="28"/>
                          <w:szCs w:val="20"/>
                          <w:lang w:val="es-MX"/>
                        </w:rPr>
                        <w:t>2017-B008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916305</wp:posOffset>
            </wp:positionH>
            <wp:positionV relativeFrom="paragraph">
              <wp:posOffset>1009650</wp:posOffset>
            </wp:positionV>
            <wp:extent cx="982980" cy="1052830"/>
            <wp:effectExtent l="0" t="0" r="0" b="0"/>
            <wp:wrapThrough wrapText="bothSides">
              <wp:wrapPolygon edited="0">
                <wp:start x="13814" y="391"/>
                <wp:lineTo x="6279" y="1172"/>
                <wp:lineTo x="3767" y="2736"/>
                <wp:lineTo x="2930" y="16415"/>
                <wp:lineTo x="5860" y="19542"/>
                <wp:lineTo x="8791" y="20323"/>
                <wp:lineTo x="11302" y="20323"/>
                <wp:lineTo x="13814" y="19542"/>
                <wp:lineTo x="17581" y="15633"/>
                <wp:lineTo x="18000" y="7426"/>
                <wp:lineTo x="16326" y="391"/>
                <wp:lineTo x="13814" y="391"/>
              </wp:wrapPolygon>
            </wp:wrapThrough>
            <wp:docPr id="17" name="Imagen 17" descr="E:\Downloads\LOGOTIPO_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wnloads\LOGOTIPO_IP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3642360</wp:posOffset>
            </wp:positionH>
            <wp:positionV relativeFrom="paragraph">
              <wp:posOffset>1162685</wp:posOffset>
            </wp:positionV>
            <wp:extent cx="970280" cy="744220"/>
            <wp:effectExtent l="0" t="0" r="0" b="0"/>
            <wp:wrapThrough wrapText="bothSides">
              <wp:wrapPolygon edited="0">
                <wp:start x="1696" y="0"/>
                <wp:lineTo x="0" y="5529"/>
                <wp:lineTo x="0" y="8846"/>
                <wp:lineTo x="2545" y="17693"/>
                <wp:lineTo x="2969" y="21010"/>
                <wp:lineTo x="18660" y="21010"/>
                <wp:lineTo x="18660" y="17693"/>
                <wp:lineTo x="21204" y="8846"/>
                <wp:lineTo x="21204" y="5529"/>
                <wp:lineTo x="19932" y="0"/>
                <wp:lineTo x="1696" y="0"/>
              </wp:wrapPolygon>
            </wp:wrapThrough>
            <wp:docPr id="18" name="Imagen 18" descr="E:\Downloads\logoescomconletra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ownloads\logoescomconletra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9050" t="20320" r="19050" b="1778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E67740" id="Oval 2" o:spid="_x0000_s1026" style="position:absolute;margin-left:56.25pt;margin-top:-35.15pt;width:324pt;height:3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" filled="f" strokecolor="#969696" strokeweight="2.25pt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9050" t="15240" r="23495" b="1778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00DF72" id="Oval 3" o:spid="_x0000_s1026" style="position:absolute;margin-left:159.75pt;margin-top:67.95pt;width:116.65pt;height:11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" filled="f" strokecolor="#969696" strokeweight="2.25pt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4611370</wp:posOffset>
                </wp:positionV>
                <wp:extent cx="4114800" cy="4114800"/>
                <wp:effectExtent l="19050" t="20320" r="19050" b="17780"/>
                <wp:wrapNone/>
                <wp:docPr id="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36BCD1" id="Oval 13" o:spid="_x0000_s1026" style="position:absolute;margin-left:54pt;margin-top:363.1pt;width:324pt;height:3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" filled="f" strokecolor="#969696" strokeweight="2.25pt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5920740</wp:posOffset>
                </wp:positionV>
                <wp:extent cx="1481455" cy="1481455"/>
                <wp:effectExtent l="19050" t="15240" r="23495" b="17780"/>
                <wp:wrapNone/>
                <wp:docPr id="1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367EE1" id="Oval 14" o:spid="_x0000_s1026" style="position:absolute;margin-left:157.5pt;margin-top:466.2pt;width:116.65pt;height:1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" filled="f" strokecolor="#969696" strokeweight="2.25pt"/>
            </w:pict>
          </mc:Fallback>
        </mc:AlternateContent>
      </w:r>
    </w:p>
    <w:sectPr w:rsidR="003B5D62" w:rsidSect="003B5D62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51BF"/>
    <w:multiLevelType w:val="hybridMultilevel"/>
    <w:tmpl w:val="CAF0D26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5F93FD8"/>
    <w:multiLevelType w:val="hybridMultilevel"/>
    <w:tmpl w:val="0DD4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9E"/>
    <w:rsid w:val="00146718"/>
    <w:rsid w:val="003B5D62"/>
    <w:rsid w:val="0085419E"/>
    <w:rsid w:val="009079A1"/>
    <w:rsid w:val="00D8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>
      <o:colormenu v:ext="edit" fillcolor="none"/>
    </o:shapedefaults>
    <o:shapelayout v:ext="edit">
      <o:idmap v:ext="edit" data="1"/>
    </o:shapelayout>
  </w:shapeDefaults>
  <w:decimalSymbol w:val="."/>
  <w:listSeparator w:val=","/>
  <w14:docId w14:val="7E2EA56E"/>
  <w15:docId w15:val="{1B709660-7C60-44D8-9423-ED0EB8E3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ortadas%20para%20CD%20(funciona%20con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511FB3-E04A-41DC-9676-FA67A091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Portadas para CD (funciona con Avery 5824).dotx</Template>
  <TotalTime>31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2018-11-14T18:14:00Z</dcterms:created>
  <dcterms:modified xsi:type="dcterms:W3CDTF">2018-11-14T18:45:00Z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TC010130013082</vt:lpwstr>
  </property>
</Properties>
</file>